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53FD8" w14:textId="51C8F372" w:rsidR="009D37FA" w:rsidRDefault="00173E7E" w:rsidP="009D37FA">
      <w:pPr>
        <w:rPr>
          <w:sz w:val="32"/>
          <w:szCs w:val="32"/>
        </w:rPr>
      </w:pPr>
      <w:r>
        <w:rPr>
          <w:sz w:val="32"/>
          <w:szCs w:val="32"/>
        </w:rPr>
        <w:t>Pendenzenliste Mini-Unternehmen</w:t>
      </w:r>
    </w:p>
    <w:p w14:paraId="03E7BF26" w14:textId="77777777" w:rsidR="009D37FA" w:rsidRDefault="009D37FA" w:rsidP="009D37FA"/>
    <w:tbl>
      <w:tblPr>
        <w:tblStyle w:val="Tabellenrast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22"/>
        <w:gridCol w:w="9464"/>
        <w:gridCol w:w="1020"/>
        <w:gridCol w:w="1170"/>
        <w:gridCol w:w="1258"/>
      </w:tblGrid>
      <w:tr w:rsidR="00E148D3" w:rsidRPr="00FD031D" w14:paraId="7F9B1F4A" w14:textId="4A42D144" w:rsidTr="00EF5A27">
        <w:trPr>
          <w:trHeight w:val="278"/>
        </w:trPr>
        <w:tc>
          <w:tcPr>
            <w:tcW w:w="432" w:type="pct"/>
            <w:shd w:val="clear" w:color="auto" w:fill="F2F2F2" w:themeFill="background1" w:themeFillShade="F2"/>
          </w:tcPr>
          <w:p w14:paraId="19AF58F7" w14:textId="77777777" w:rsidR="00E148D3" w:rsidRDefault="00E148D3" w:rsidP="002526CD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Protokoll</w:t>
            </w:r>
          </w:p>
          <w:p w14:paraId="6D1B7C1B" w14:textId="28170635" w:rsidR="00E148D3" w:rsidRPr="00FD031D" w:rsidRDefault="00E148D3" w:rsidP="002526C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3348" w:type="pct"/>
            <w:shd w:val="clear" w:color="auto" w:fill="F2F2F2" w:themeFill="background1" w:themeFillShade="F2"/>
          </w:tcPr>
          <w:p w14:paraId="3610758E" w14:textId="1655E038" w:rsidR="00E148D3" w:rsidRPr="00FD031D" w:rsidRDefault="00E148D3" w:rsidP="002526CD">
            <w:pPr>
              <w:rPr>
                <w:b/>
              </w:rPr>
            </w:pPr>
            <w:r>
              <w:rPr>
                <w:b/>
              </w:rPr>
              <w:t>Was</w:t>
            </w:r>
          </w:p>
        </w:tc>
        <w:tc>
          <w:tcPr>
            <w:tcW w:w="361" w:type="pct"/>
            <w:shd w:val="clear" w:color="auto" w:fill="F2F2F2" w:themeFill="background1" w:themeFillShade="F2"/>
          </w:tcPr>
          <w:p w14:paraId="53A59BE2" w14:textId="58A110DB" w:rsidR="00E148D3" w:rsidRPr="00FD031D" w:rsidRDefault="00E148D3" w:rsidP="002526CD">
            <w:pPr>
              <w:rPr>
                <w:b/>
              </w:rPr>
            </w:pPr>
            <w:r w:rsidRPr="00FD031D">
              <w:rPr>
                <w:b/>
              </w:rPr>
              <w:t>Wer</w:t>
            </w:r>
          </w:p>
        </w:tc>
        <w:tc>
          <w:tcPr>
            <w:tcW w:w="414" w:type="pct"/>
            <w:shd w:val="clear" w:color="auto" w:fill="F2F2F2" w:themeFill="background1" w:themeFillShade="F2"/>
          </w:tcPr>
          <w:p w14:paraId="135A05BF" w14:textId="77878A53" w:rsidR="00E148D3" w:rsidRPr="00FD031D" w:rsidRDefault="00E148D3" w:rsidP="002526CD">
            <w:pPr>
              <w:rPr>
                <w:b/>
              </w:rPr>
            </w:pPr>
            <w:r>
              <w:rPr>
                <w:b/>
              </w:rPr>
              <w:t>Bis wann</w:t>
            </w:r>
          </w:p>
        </w:tc>
        <w:tc>
          <w:tcPr>
            <w:tcW w:w="445" w:type="pct"/>
            <w:shd w:val="clear" w:color="auto" w:fill="F2F2F2" w:themeFill="background1" w:themeFillShade="F2"/>
          </w:tcPr>
          <w:p w14:paraId="00630389" w14:textId="2F322849" w:rsidR="00E148D3" w:rsidRDefault="00E148D3" w:rsidP="002526CD">
            <w:pPr>
              <w:rPr>
                <w:b/>
              </w:rPr>
            </w:pPr>
            <w:r>
              <w:rPr>
                <w:b/>
              </w:rPr>
              <w:t>Erledigt am/durch</w:t>
            </w:r>
          </w:p>
        </w:tc>
      </w:tr>
      <w:tr w:rsidR="00E148D3" w14:paraId="53508E51" w14:textId="718B4C79" w:rsidTr="00EF5A27">
        <w:trPr>
          <w:trHeight w:val="279"/>
        </w:trPr>
        <w:tc>
          <w:tcPr>
            <w:tcW w:w="432" w:type="pct"/>
          </w:tcPr>
          <w:p w14:paraId="6CA650C5" w14:textId="77777777" w:rsidR="00E148D3" w:rsidRDefault="00E148D3" w:rsidP="002526CD"/>
        </w:tc>
        <w:tc>
          <w:tcPr>
            <w:tcW w:w="3348" w:type="pct"/>
          </w:tcPr>
          <w:p w14:paraId="69857A7C" w14:textId="77777777" w:rsidR="00E148D3" w:rsidRDefault="00E148D3" w:rsidP="002526CD"/>
        </w:tc>
        <w:tc>
          <w:tcPr>
            <w:tcW w:w="361" w:type="pct"/>
          </w:tcPr>
          <w:p w14:paraId="3E067FA6" w14:textId="307A93D1" w:rsidR="00E148D3" w:rsidRDefault="00E148D3" w:rsidP="002526CD"/>
        </w:tc>
        <w:tc>
          <w:tcPr>
            <w:tcW w:w="414" w:type="pct"/>
          </w:tcPr>
          <w:p w14:paraId="1A5BEAEF" w14:textId="77777777" w:rsidR="00E148D3" w:rsidRDefault="00E148D3" w:rsidP="002526CD"/>
        </w:tc>
        <w:tc>
          <w:tcPr>
            <w:tcW w:w="445" w:type="pct"/>
          </w:tcPr>
          <w:p w14:paraId="0801B686" w14:textId="77777777" w:rsidR="00E148D3" w:rsidRDefault="00E148D3" w:rsidP="002526CD"/>
        </w:tc>
      </w:tr>
      <w:tr w:rsidR="00E148D3" w14:paraId="6FBDA4FF" w14:textId="44C3D838" w:rsidTr="00EF5A27">
        <w:trPr>
          <w:trHeight w:val="279"/>
        </w:trPr>
        <w:tc>
          <w:tcPr>
            <w:tcW w:w="432" w:type="pct"/>
          </w:tcPr>
          <w:p w14:paraId="480F18D2" w14:textId="77777777" w:rsidR="00E148D3" w:rsidRDefault="00E148D3" w:rsidP="002526CD"/>
        </w:tc>
        <w:tc>
          <w:tcPr>
            <w:tcW w:w="3348" w:type="pct"/>
          </w:tcPr>
          <w:p w14:paraId="3B5D6929" w14:textId="77777777" w:rsidR="00E148D3" w:rsidRDefault="00E148D3" w:rsidP="002526CD"/>
        </w:tc>
        <w:tc>
          <w:tcPr>
            <w:tcW w:w="361" w:type="pct"/>
          </w:tcPr>
          <w:p w14:paraId="17AA7DAE" w14:textId="3B68B7BC" w:rsidR="00E148D3" w:rsidRDefault="00E148D3" w:rsidP="002526CD"/>
        </w:tc>
        <w:tc>
          <w:tcPr>
            <w:tcW w:w="414" w:type="pct"/>
          </w:tcPr>
          <w:p w14:paraId="02A42F77" w14:textId="77777777" w:rsidR="00E148D3" w:rsidRDefault="00E148D3" w:rsidP="002526CD"/>
        </w:tc>
        <w:tc>
          <w:tcPr>
            <w:tcW w:w="445" w:type="pct"/>
          </w:tcPr>
          <w:p w14:paraId="284AB642" w14:textId="77777777" w:rsidR="00E148D3" w:rsidRDefault="00E148D3" w:rsidP="002526CD"/>
        </w:tc>
      </w:tr>
      <w:tr w:rsidR="00E148D3" w14:paraId="1E8DE7C3" w14:textId="553EDA9E" w:rsidTr="00EF5A27">
        <w:trPr>
          <w:trHeight w:val="279"/>
        </w:trPr>
        <w:tc>
          <w:tcPr>
            <w:tcW w:w="432" w:type="pct"/>
          </w:tcPr>
          <w:p w14:paraId="2BD2279C" w14:textId="77777777" w:rsidR="00E148D3" w:rsidRDefault="00E148D3" w:rsidP="002526CD"/>
        </w:tc>
        <w:tc>
          <w:tcPr>
            <w:tcW w:w="3348" w:type="pct"/>
          </w:tcPr>
          <w:p w14:paraId="6B729B31" w14:textId="77777777" w:rsidR="00E148D3" w:rsidRDefault="00E148D3" w:rsidP="002526CD"/>
        </w:tc>
        <w:tc>
          <w:tcPr>
            <w:tcW w:w="361" w:type="pct"/>
          </w:tcPr>
          <w:p w14:paraId="5C737DB9" w14:textId="0058D867" w:rsidR="00E148D3" w:rsidRDefault="00E148D3" w:rsidP="002526CD"/>
        </w:tc>
        <w:tc>
          <w:tcPr>
            <w:tcW w:w="414" w:type="pct"/>
          </w:tcPr>
          <w:p w14:paraId="55AB0FE7" w14:textId="77777777" w:rsidR="00E148D3" w:rsidRDefault="00E148D3" w:rsidP="002526CD"/>
        </w:tc>
        <w:tc>
          <w:tcPr>
            <w:tcW w:w="445" w:type="pct"/>
          </w:tcPr>
          <w:p w14:paraId="6755B4AA" w14:textId="77777777" w:rsidR="00E148D3" w:rsidRDefault="00E148D3" w:rsidP="002526CD"/>
        </w:tc>
      </w:tr>
      <w:tr w:rsidR="00E148D3" w14:paraId="304D3085" w14:textId="5E00D2B8" w:rsidTr="00EF5A27">
        <w:trPr>
          <w:trHeight w:val="279"/>
        </w:trPr>
        <w:tc>
          <w:tcPr>
            <w:tcW w:w="432" w:type="pct"/>
          </w:tcPr>
          <w:p w14:paraId="1113D4E1" w14:textId="77777777" w:rsidR="00E148D3" w:rsidRDefault="00E148D3" w:rsidP="002526CD"/>
        </w:tc>
        <w:tc>
          <w:tcPr>
            <w:tcW w:w="3348" w:type="pct"/>
          </w:tcPr>
          <w:p w14:paraId="0BA9AF24" w14:textId="77777777" w:rsidR="00E148D3" w:rsidRDefault="00E148D3" w:rsidP="002526CD"/>
        </w:tc>
        <w:tc>
          <w:tcPr>
            <w:tcW w:w="361" w:type="pct"/>
          </w:tcPr>
          <w:p w14:paraId="49F88F03" w14:textId="6E85520D" w:rsidR="00E148D3" w:rsidRDefault="00E148D3" w:rsidP="002526CD"/>
        </w:tc>
        <w:tc>
          <w:tcPr>
            <w:tcW w:w="414" w:type="pct"/>
          </w:tcPr>
          <w:p w14:paraId="5F934865" w14:textId="77777777" w:rsidR="00E148D3" w:rsidRDefault="00E148D3" w:rsidP="002526CD"/>
        </w:tc>
        <w:tc>
          <w:tcPr>
            <w:tcW w:w="445" w:type="pct"/>
          </w:tcPr>
          <w:p w14:paraId="60A0CB70" w14:textId="77777777" w:rsidR="00E148D3" w:rsidRDefault="00E148D3" w:rsidP="002526CD"/>
        </w:tc>
      </w:tr>
      <w:tr w:rsidR="00E148D3" w14:paraId="4AB91D9C" w14:textId="13A9656D" w:rsidTr="00EF5A27">
        <w:trPr>
          <w:trHeight w:val="279"/>
        </w:trPr>
        <w:tc>
          <w:tcPr>
            <w:tcW w:w="432" w:type="pct"/>
          </w:tcPr>
          <w:p w14:paraId="5634F584" w14:textId="77777777" w:rsidR="00E148D3" w:rsidRDefault="00E148D3" w:rsidP="002526CD"/>
        </w:tc>
        <w:tc>
          <w:tcPr>
            <w:tcW w:w="3348" w:type="pct"/>
          </w:tcPr>
          <w:p w14:paraId="7CBC6B7E" w14:textId="77777777" w:rsidR="00E148D3" w:rsidRDefault="00E148D3" w:rsidP="002526CD"/>
        </w:tc>
        <w:tc>
          <w:tcPr>
            <w:tcW w:w="361" w:type="pct"/>
          </w:tcPr>
          <w:p w14:paraId="58AA323D" w14:textId="0EDAD8D0" w:rsidR="00E148D3" w:rsidRDefault="00E148D3" w:rsidP="002526CD"/>
        </w:tc>
        <w:tc>
          <w:tcPr>
            <w:tcW w:w="414" w:type="pct"/>
          </w:tcPr>
          <w:p w14:paraId="14563843" w14:textId="77777777" w:rsidR="00E148D3" w:rsidRDefault="00E148D3" w:rsidP="002526CD"/>
        </w:tc>
        <w:tc>
          <w:tcPr>
            <w:tcW w:w="445" w:type="pct"/>
          </w:tcPr>
          <w:p w14:paraId="64A4C2FD" w14:textId="77777777" w:rsidR="00E148D3" w:rsidRDefault="00E148D3" w:rsidP="002526CD"/>
        </w:tc>
      </w:tr>
      <w:tr w:rsidR="00E148D3" w14:paraId="11E74B17" w14:textId="1FD94D30" w:rsidTr="00EF5A27">
        <w:trPr>
          <w:trHeight w:val="279"/>
        </w:trPr>
        <w:tc>
          <w:tcPr>
            <w:tcW w:w="432" w:type="pct"/>
          </w:tcPr>
          <w:p w14:paraId="13DC6C1D" w14:textId="77777777" w:rsidR="00E148D3" w:rsidRDefault="00E148D3" w:rsidP="002526CD"/>
        </w:tc>
        <w:tc>
          <w:tcPr>
            <w:tcW w:w="3348" w:type="pct"/>
          </w:tcPr>
          <w:p w14:paraId="1328797E" w14:textId="77777777" w:rsidR="00E148D3" w:rsidRDefault="00E148D3" w:rsidP="002526CD"/>
        </w:tc>
        <w:tc>
          <w:tcPr>
            <w:tcW w:w="361" w:type="pct"/>
          </w:tcPr>
          <w:p w14:paraId="3BA320B7" w14:textId="237D2606" w:rsidR="00E148D3" w:rsidRDefault="00E148D3" w:rsidP="002526CD"/>
        </w:tc>
        <w:tc>
          <w:tcPr>
            <w:tcW w:w="414" w:type="pct"/>
          </w:tcPr>
          <w:p w14:paraId="7C2AD2D6" w14:textId="77777777" w:rsidR="00E148D3" w:rsidRDefault="00E148D3" w:rsidP="002526CD"/>
        </w:tc>
        <w:tc>
          <w:tcPr>
            <w:tcW w:w="445" w:type="pct"/>
          </w:tcPr>
          <w:p w14:paraId="6E72E5C7" w14:textId="77777777" w:rsidR="00E148D3" w:rsidRDefault="00E148D3" w:rsidP="002526CD"/>
        </w:tc>
      </w:tr>
      <w:tr w:rsidR="00E148D3" w14:paraId="6887AED7" w14:textId="48E5FE1A" w:rsidTr="00EF5A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79"/>
        </w:trPr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2900" w14:textId="77777777" w:rsidR="00E148D3" w:rsidRDefault="00E148D3" w:rsidP="002526CD"/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C0AD" w14:textId="77777777" w:rsidR="00E148D3" w:rsidRDefault="00E148D3" w:rsidP="002526CD"/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E657" w14:textId="275D1224" w:rsidR="00E148D3" w:rsidRDefault="00E148D3" w:rsidP="002526CD"/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999A" w14:textId="77777777" w:rsidR="00E148D3" w:rsidRDefault="00E148D3" w:rsidP="002526C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FA32" w14:textId="77777777" w:rsidR="00E148D3" w:rsidRDefault="00E148D3" w:rsidP="002526CD"/>
        </w:tc>
      </w:tr>
      <w:tr w:rsidR="00E148D3" w14:paraId="16235C4A" w14:textId="75F82654" w:rsidTr="00EF5A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79"/>
        </w:trPr>
        <w:tc>
          <w:tcPr>
            <w:tcW w:w="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EA8C" w14:textId="77777777" w:rsidR="00E148D3" w:rsidRDefault="00E148D3" w:rsidP="002526CD"/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7B6" w14:textId="77777777" w:rsidR="00E148D3" w:rsidRDefault="00E148D3" w:rsidP="002526CD"/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7C91" w14:textId="77777777" w:rsidR="00E148D3" w:rsidRDefault="00E148D3" w:rsidP="002526CD"/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8C70" w14:textId="77777777" w:rsidR="00E148D3" w:rsidRDefault="00E148D3" w:rsidP="002526CD"/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605F" w14:textId="77777777" w:rsidR="00E148D3" w:rsidRDefault="00E148D3" w:rsidP="002526CD"/>
        </w:tc>
      </w:tr>
    </w:tbl>
    <w:p w14:paraId="384B5EB9" w14:textId="77777777" w:rsidR="009D37FA" w:rsidRDefault="009D37FA" w:rsidP="009D37FA"/>
    <w:p w14:paraId="3E7DB945" w14:textId="77777777" w:rsidR="009D37FA" w:rsidRDefault="009D37FA" w:rsidP="009D37FA"/>
    <w:p w14:paraId="783972A4" w14:textId="77777777" w:rsidR="009D37FA" w:rsidRPr="00C5637C" w:rsidRDefault="009D37FA" w:rsidP="009D37FA"/>
    <w:p w14:paraId="5CF1B8C4" w14:textId="5235E5AA" w:rsidR="00AE79AA" w:rsidRPr="00026B06" w:rsidRDefault="00AE79AA" w:rsidP="00026B06"/>
    <w:sectPr w:rsidR="00AE79AA" w:rsidRPr="00026B06" w:rsidSect="00C55E0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1134" w:right="1673" w:bottom="567" w:left="102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E29B2" w14:textId="77777777" w:rsidR="00FA62DA" w:rsidRDefault="00FA62DA" w:rsidP="00657B1D">
      <w:r>
        <w:separator/>
      </w:r>
    </w:p>
  </w:endnote>
  <w:endnote w:type="continuationSeparator" w:id="0">
    <w:p w14:paraId="78D8B078" w14:textId="77777777" w:rsidR="00FA62DA" w:rsidRDefault="00FA62DA" w:rsidP="00657B1D">
      <w:r>
        <w:continuationSeparator/>
      </w:r>
    </w:p>
  </w:endnote>
  <w:endnote w:type="continuationNotice" w:id="1">
    <w:p w14:paraId="38C6D99E" w14:textId="77777777" w:rsidR="00FA62DA" w:rsidRDefault="00FA62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CE579" w14:textId="77777777" w:rsidR="00D76AA1" w:rsidRDefault="00D76AA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67E88" w14:textId="6A413A6D" w:rsidR="009D37FA" w:rsidRDefault="00FA62DA">
    <w:pPr>
      <w:pStyle w:val="Fuzeile"/>
    </w:pPr>
    <w:r>
      <w:fldChar w:fldCharType="begin"/>
    </w:r>
    <w:r>
      <w:instrText xml:space="preserve"> FILENAME  \* MERGEFORMAT </w:instrText>
    </w:r>
    <w:r>
      <w:fldChar w:fldCharType="separate"/>
    </w:r>
    <w:r w:rsidR="009D37FA">
      <w:rPr>
        <w:noProof/>
      </w:rPr>
      <w:t>Sitzungsprotokoll.docx</w:t>
    </w:r>
    <w:r>
      <w:rPr>
        <w:noProof/>
      </w:rPr>
      <w:fldChar w:fldCharType="end"/>
    </w:r>
    <w:r w:rsidR="00D76AA1">
      <w:rPr>
        <w:noProof/>
      </w:rPr>
      <w:t xml:space="preserve"> </w:t>
    </w:r>
    <w:r w:rsidR="009D37FA">
      <w:t>/</w:t>
    </w:r>
    <w:r w:rsidR="00D76AA1">
      <w:t xml:space="preserve"> </w:t>
    </w:r>
    <w:r w:rsidR="009D37FA">
      <w:t xml:space="preserve">Version vom </w:t>
    </w:r>
    <w:r>
      <w:fldChar w:fldCharType="begin"/>
    </w:r>
    <w:r>
      <w:instrText xml:space="preserve"> SAVEDATE  \* MERGEFORMAT </w:instrText>
    </w:r>
    <w:r>
      <w:fldChar w:fldCharType="separate"/>
    </w:r>
    <w:r w:rsidR="00DA67D3">
      <w:rPr>
        <w:noProof/>
      </w:rPr>
      <w:t>12.09.2019 08:59:00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61A1" w14:textId="77777777" w:rsidR="00D76AA1" w:rsidRDefault="00D76A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196D" w14:textId="77777777" w:rsidR="00FA62DA" w:rsidRDefault="00FA62DA" w:rsidP="00657B1D">
      <w:r>
        <w:separator/>
      </w:r>
    </w:p>
  </w:footnote>
  <w:footnote w:type="continuationSeparator" w:id="0">
    <w:p w14:paraId="525F22AE" w14:textId="77777777" w:rsidR="00FA62DA" w:rsidRDefault="00FA62DA" w:rsidP="00657B1D">
      <w:r>
        <w:continuationSeparator/>
      </w:r>
    </w:p>
  </w:footnote>
  <w:footnote w:type="continuationNotice" w:id="1">
    <w:p w14:paraId="0654CD96" w14:textId="77777777" w:rsidR="00FA62DA" w:rsidRDefault="00FA62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8D7CA" w14:textId="77777777" w:rsidR="00D76AA1" w:rsidRDefault="00D76AA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258F" w14:textId="77777777" w:rsidR="00AA1DFF" w:rsidRDefault="005E0F93" w:rsidP="00C95ACB">
    <w:pPr>
      <w:pStyle w:val="Kopfzeile"/>
      <w:rPr>
        <w:rFonts w:asciiTheme="majorHAnsi" w:hAnsiTheme="majorHAnsi"/>
      </w:rPr>
    </w:pPr>
    <w:r>
      <w:rPr>
        <w:rFonts w:asciiTheme="majorHAnsi" w:hAnsiTheme="majorHAns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7FB453F6" wp14:editId="4405F7D5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485BBA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453F6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58245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3F485BBA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e-DE" w:eastAsia="de-DE"/>
      </w:rPr>
      <w:drawing>
        <wp:anchor distT="0" distB="0" distL="114300" distR="114300" simplePos="0" relativeHeight="251658243" behindDoc="0" locked="1" layoutInCell="1" allowOverlap="1" wp14:anchorId="34017CC6" wp14:editId="381C7BF7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7CC89DF" wp14:editId="3CD2135E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4B212B2F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02D54769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762AD83D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52829214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64B6873B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C89DF" id="###DraftMode###1026" o:spid="_x0000_s1027" type="#_x0000_t202" alt="100.75?20.85" style="position:absolute;margin-left:1pt;margin-top:52.45pt;width:0;height:0;z-index:251658241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4B212B2F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02D54769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762AD83D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52829214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64B6873B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3DD171" wp14:editId="7898C32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0CFC5B" id="_s3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3443A1B6" w14:textId="5B5DBE18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de-DE" w:eastAsia="de-DE"/>
      </w:rPr>
      <w:drawing>
        <wp:anchor distT="0" distB="0" distL="114300" distR="114300" simplePos="0" relativeHeight="251658244" behindDoc="0" locked="0" layoutInCell="1" allowOverlap="1" wp14:anchorId="1783869D" wp14:editId="2BCFE79D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37FA">
      <w:t>Abteilung Informationstechnik</w:t>
    </w:r>
  </w:p>
  <w:p w14:paraId="219F96E4" w14:textId="78A9865F" w:rsidR="00AA1DFF" w:rsidRDefault="00AA1DFF" w:rsidP="00562458">
    <w:pPr>
      <w:pStyle w:val="Kopfzeile"/>
    </w:pPr>
    <w:r>
      <w:rPr>
        <w:rFonts w:asciiTheme="majorHAnsi" w:hAnsiTheme="majorHAnsi"/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61F53CD0" wp14:editId="182ADC0B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7B3599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8388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 \* MERGEFORMAT ">
                            <w:r w:rsidR="00A83886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F53CD0" id="Textfeld 5" o:spid="_x0000_s1028" type="#_x0000_t202" style="position:absolute;margin-left:-38.85pt;margin-top:42.55pt;width:37.4pt;height:11.9pt;z-index:25165824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3B7B3599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8388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 w:rsidR="00A83886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 w:rsidR="009D37FA">
      <w:t>Wirtschaft/Company Programm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F7056" w14:textId="77777777" w:rsidR="00D76AA1" w:rsidRDefault="00D76A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6B15FE4"/>
    <w:multiLevelType w:val="hybridMultilevel"/>
    <w:tmpl w:val="CF129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3DE3E60"/>
    <w:multiLevelType w:val="hybridMultilevel"/>
    <w:tmpl w:val="73A2ADB8"/>
    <w:lvl w:ilvl="0" w:tplc="16A6549E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26D44"/>
    <w:multiLevelType w:val="multilevel"/>
    <w:tmpl w:val="E45C30BC"/>
    <w:numStyleLink w:val="Listeberschriften"/>
  </w:abstractNum>
  <w:abstractNum w:abstractNumId="14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29E1BC4"/>
    <w:multiLevelType w:val="hybridMultilevel"/>
    <w:tmpl w:val="B478087E"/>
    <w:lvl w:ilvl="0" w:tplc="16A6549E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5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2E80CBC"/>
    <w:multiLevelType w:val="hybridMultilevel"/>
    <w:tmpl w:val="82069E0E"/>
    <w:lvl w:ilvl="0" w:tplc="16A6549E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5D3A449D"/>
    <w:multiLevelType w:val="multilevel"/>
    <w:tmpl w:val="E45C30BC"/>
    <w:numStyleLink w:val="Listeberschriften"/>
  </w:abstractNum>
  <w:abstractNum w:abstractNumId="33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4" w15:restartNumberingAfterBreak="0">
    <w:nsid w:val="6711417E"/>
    <w:multiLevelType w:val="multilevel"/>
    <w:tmpl w:val="E45C30BC"/>
    <w:numStyleLink w:val="Listeberschriften"/>
  </w:abstractNum>
  <w:abstractNum w:abstractNumId="35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6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37"/>
  </w:num>
  <w:num w:numId="5">
    <w:abstractNumId w:val="21"/>
  </w:num>
  <w:num w:numId="6">
    <w:abstractNumId w:val="20"/>
  </w:num>
  <w:num w:numId="7">
    <w:abstractNumId w:val="11"/>
  </w:num>
  <w:num w:numId="8">
    <w:abstractNumId w:val="10"/>
  </w:num>
  <w:num w:numId="9">
    <w:abstractNumId w:val="23"/>
  </w:num>
  <w:num w:numId="10">
    <w:abstractNumId w:val="36"/>
  </w:num>
  <w:num w:numId="11">
    <w:abstractNumId w:val="25"/>
  </w:num>
  <w:num w:numId="12">
    <w:abstractNumId w:val="14"/>
  </w:num>
  <w:num w:numId="13">
    <w:abstractNumId w:val="33"/>
  </w:num>
  <w:num w:numId="14">
    <w:abstractNumId w:val="22"/>
  </w:num>
  <w:num w:numId="15">
    <w:abstractNumId w:val="29"/>
  </w:num>
  <w:num w:numId="16">
    <w:abstractNumId w:val="24"/>
  </w:num>
  <w:num w:numId="17">
    <w:abstractNumId w:val="8"/>
  </w:num>
  <w:num w:numId="18">
    <w:abstractNumId w:val="1"/>
  </w:num>
  <w:num w:numId="19">
    <w:abstractNumId w:val="17"/>
  </w:num>
  <w:num w:numId="20">
    <w:abstractNumId w:val="7"/>
  </w:num>
  <w:num w:numId="21">
    <w:abstractNumId w:val="6"/>
  </w:num>
  <w:num w:numId="22">
    <w:abstractNumId w:val="9"/>
  </w:num>
  <w:num w:numId="23">
    <w:abstractNumId w:val="18"/>
  </w:num>
  <w:num w:numId="24">
    <w:abstractNumId w:val="3"/>
  </w:num>
  <w:num w:numId="25">
    <w:abstractNumId w:val="13"/>
  </w:num>
  <w:num w:numId="26">
    <w:abstractNumId w:val="35"/>
  </w:num>
  <w:num w:numId="27">
    <w:abstractNumId w:val="5"/>
  </w:num>
  <w:num w:numId="28">
    <w:abstractNumId w:val="28"/>
  </w:num>
  <w:num w:numId="29">
    <w:abstractNumId w:val="31"/>
  </w:num>
  <w:num w:numId="30">
    <w:abstractNumId w:val="30"/>
  </w:num>
  <w:num w:numId="31">
    <w:abstractNumId w:val="34"/>
  </w:num>
  <w:num w:numId="32">
    <w:abstractNumId w:val="27"/>
  </w:num>
  <w:num w:numId="33">
    <w:abstractNumId w:val="4"/>
  </w:num>
  <w:num w:numId="34">
    <w:abstractNumId w:val="32"/>
  </w:num>
  <w:num w:numId="35">
    <w:abstractNumId w:val="2"/>
  </w:num>
  <w:num w:numId="36">
    <w:abstractNumId w:val="26"/>
  </w:num>
  <w:num w:numId="37">
    <w:abstractNumId w:val="19"/>
  </w:num>
  <w:num w:numId="38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bteilung" w:val="Informationstechnik"/>
    <w:docVar w:name="Lueckentext" w:val="aus"/>
    <w:docVar w:name="Nummerierung" w:val="ein"/>
  </w:docVars>
  <w:rsids>
    <w:rsidRoot w:val="00FD713F"/>
    <w:rsid w:val="0000654A"/>
    <w:rsid w:val="00006BC2"/>
    <w:rsid w:val="00006E44"/>
    <w:rsid w:val="00017DC5"/>
    <w:rsid w:val="00026B06"/>
    <w:rsid w:val="00027B2C"/>
    <w:rsid w:val="00027F9D"/>
    <w:rsid w:val="0005594F"/>
    <w:rsid w:val="00082ECF"/>
    <w:rsid w:val="000841A7"/>
    <w:rsid w:val="000B5994"/>
    <w:rsid w:val="000B6383"/>
    <w:rsid w:val="000F3B53"/>
    <w:rsid w:val="000F65C3"/>
    <w:rsid w:val="00106FA6"/>
    <w:rsid w:val="00111663"/>
    <w:rsid w:val="001570C8"/>
    <w:rsid w:val="00170D9E"/>
    <w:rsid w:val="00173E7E"/>
    <w:rsid w:val="0018083F"/>
    <w:rsid w:val="0018470A"/>
    <w:rsid w:val="001B0024"/>
    <w:rsid w:val="001B1A6B"/>
    <w:rsid w:val="001B1C70"/>
    <w:rsid w:val="001F2400"/>
    <w:rsid w:val="00203921"/>
    <w:rsid w:val="00220E4E"/>
    <w:rsid w:val="00242369"/>
    <w:rsid w:val="002502B0"/>
    <w:rsid w:val="0027418D"/>
    <w:rsid w:val="002A62C4"/>
    <w:rsid w:val="002B1E35"/>
    <w:rsid w:val="002C49F2"/>
    <w:rsid w:val="002D0F93"/>
    <w:rsid w:val="002E1081"/>
    <w:rsid w:val="00314D27"/>
    <w:rsid w:val="00327DE1"/>
    <w:rsid w:val="00350005"/>
    <w:rsid w:val="0037616A"/>
    <w:rsid w:val="0037787E"/>
    <w:rsid w:val="003808CE"/>
    <w:rsid w:val="003838FC"/>
    <w:rsid w:val="003A0343"/>
    <w:rsid w:val="003B66F4"/>
    <w:rsid w:val="003D67DF"/>
    <w:rsid w:val="003E14BF"/>
    <w:rsid w:val="003F4BD9"/>
    <w:rsid w:val="004117B6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00FEF"/>
    <w:rsid w:val="00511C99"/>
    <w:rsid w:val="005246FF"/>
    <w:rsid w:val="00525EF5"/>
    <w:rsid w:val="00541A32"/>
    <w:rsid w:val="00552732"/>
    <w:rsid w:val="00554F12"/>
    <w:rsid w:val="00562458"/>
    <w:rsid w:val="0056442F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6E48"/>
    <w:rsid w:val="006000FE"/>
    <w:rsid w:val="006020F0"/>
    <w:rsid w:val="006036FB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A6967"/>
    <w:rsid w:val="006C21F8"/>
    <w:rsid w:val="006C2D08"/>
    <w:rsid w:val="006D2C42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870C5"/>
    <w:rsid w:val="007924EB"/>
    <w:rsid w:val="007B4AC6"/>
    <w:rsid w:val="007B60C0"/>
    <w:rsid w:val="007D3356"/>
    <w:rsid w:val="007D6F67"/>
    <w:rsid w:val="00807738"/>
    <w:rsid w:val="008168E6"/>
    <w:rsid w:val="00832D26"/>
    <w:rsid w:val="00847147"/>
    <w:rsid w:val="0086180F"/>
    <w:rsid w:val="008704D9"/>
    <w:rsid w:val="00873C78"/>
    <w:rsid w:val="00874E1F"/>
    <w:rsid w:val="008A06ED"/>
    <w:rsid w:val="008C28A1"/>
    <w:rsid w:val="008D0E98"/>
    <w:rsid w:val="008D3A9F"/>
    <w:rsid w:val="009161C4"/>
    <w:rsid w:val="00924F28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37FA"/>
    <w:rsid w:val="009D5780"/>
    <w:rsid w:val="009E0F11"/>
    <w:rsid w:val="00A05ED7"/>
    <w:rsid w:val="00A10D1B"/>
    <w:rsid w:val="00A30FEB"/>
    <w:rsid w:val="00A368BB"/>
    <w:rsid w:val="00A475E5"/>
    <w:rsid w:val="00A47D2A"/>
    <w:rsid w:val="00A617DE"/>
    <w:rsid w:val="00A67851"/>
    <w:rsid w:val="00A83886"/>
    <w:rsid w:val="00AA10D7"/>
    <w:rsid w:val="00AA1DFF"/>
    <w:rsid w:val="00AC64C0"/>
    <w:rsid w:val="00AD3C46"/>
    <w:rsid w:val="00AE454E"/>
    <w:rsid w:val="00AE79AA"/>
    <w:rsid w:val="00B219E3"/>
    <w:rsid w:val="00B30D72"/>
    <w:rsid w:val="00B46A7D"/>
    <w:rsid w:val="00B5576A"/>
    <w:rsid w:val="00B84709"/>
    <w:rsid w:val="00BC3244"/>
    <w:rsid w:val="00BE1068"/>
    <w:rsid w:val="00C31C7A"/>
    <w:rsid w:val="00C55E00"/>
    <w:rsid w:val="00C5637C"/>
    <w:rsid w:val="00C63584"/>
    <w:rsid w:val="00C867C9"/>
    <w:rsid w:val="00C95ACB"/>
    <w:rsid w:val="00C966E6"/>
    <w:rsid w:val="00CC033F"/>
    <w:rsid w:val="00CF504D"/>
    <w:rsid w:val="00D03CF9"/>
    <w:rsid w:val="00D344CD"/>
    <w:rsid w:val="00D4795D"/>
    <w:rsid w:val="00D5372E"/>
    <w:rsid w:val="00D73FF0"/>
    <w:rsid w:val="00D76AA1"/>
    <w:rsid w:val="00D973F0"/>
    <w:rsid w:val="00DA4F15"/>
    <w:rsid w:val="00DA67D3"/>
    <w:rsid w:val="00DA73EA"/>
    <w:rsid w:val="00DF2823"/>
    <w:rsid w:val="00DF78D4"/>
    <w:rsid w:val="00E148D3"/>
    <w:rsid w:val="00E476AA"/>
    <w:rsid w:val="00E6204F"/>
    <w:rsid w:val="00E62E36"/>
    <w:rsid w:val="00E824AF"/>
    <w:rsid w:val="00E9205C"/>
    <w:rsid w:val="00EB3B85"/>
    <w:rsid w:val="00EC1740"/>
    <w:rsid w:val="00EE3E7B"/>
    <w:rsid w:val="00EE429B"/>
    <w:rsid w:val="00EF5A27"/>
    <w:rsid w:val="00EF6212"/>
    <w:rsid w:val="00F010F7"/>
    <w:rsid w:val="00F36283"/>
    <w:rsid w:val="00F44332"/>
    <w:rsid w:val="00F47A73"/>
    <w:rsid w:val="00F851D8"/>
    <w:rsid w:val="00F95861"/>
    <w:rsid w:val="00FA62DA"/>
    <w:rsid w:val="00FC47ED"/>
    <w:rsid w:val="00FD5FF9"/>
    <w:rsid w:val="00FD713F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8F804A"/>
  <w15:docId w15:val="{DF7899EF-553C-4F50-BA8A-F56F949D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20E4E"/>
    <w:pPr>
      <w:keepNext/>
      <w:keepLines/>
      <w:numPr>
        <w:numId w:val="33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73F0"/>
    <w:pPr>
      <w:keepNext/>
      <w:keepLines/>
      <w:numPr>
        <w:ilvl w:val="1"/>
        <w:numId w:val="33"/>
      </w:numPr>
      <w:spacing w:before="120" w:after="120"/>
      <w:outlineLvl w:val="1"/>
    </w:pPr>
    <w:rPr>
      <w:rFonts w:asciiTheme="majorHAnsi" w:eastAsiaTheme="majorEastAsia" w:hAnsiTheme="majorHAnsi" w:cstheme="majorBidi"/>
      <w:bCs/>
      <w:color w:val="000000" w:themeColor="accent1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973F0"/>
    <w:pPr>
      <w:keepNext/>
      <w:keepLines/>
      <w:numPr>
        <w:ilvl w:val="2"/>
        <w:numId w:val="33"/>
      </w:numPr>
      <w:spacing w:before="120" w:after="120"/>
      <w:outlineLvl w:val="2"/>
    </w:pPr>
    <w:rPr>
      <w:rFonts w:asciiTheme="majorHAnsi" w:eastAsiaTheme="majorEastAsia" w:hAnsiTheme="majorHAnsi" w:cstheme="majorBidi"/>
      <w:bCs/>
      <w:color w:val="000000" w:themeColor="accen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220E4E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73F0"/>
    <w:rPr>
      <w:rFonts w:asciiTheme="majorHAnsi" w:eastAsiaTheme="majorEastAsia" w:hAnsiTheme="majorHAnsi" w:cstheme="majorBidi"/>
      <w:bCs/>
      <w:color w:val="000000" w:themeColor="accent1"/>
      <w:sz w:val="22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73F0"/>
    <w:rPr>
      <w:rFonts w:asciiTheme="majorHAnsi" w:eastAsiaTheme="majorEastAsia" w:hAnsiTheme="majorHAnsi" w:cstheme="majorBidi"/>
      <w:bCs/>
      <w:color w:val="000000" w:themeColor="accent1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A67851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AE79AA"/>
    <w:rPr>
      <w:color w:val="0C0C0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~1\AppData\Local\Temp\f31-03-1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2202B78C66354B92FDE90674E73ACD" ma:contentTypeVersion="8" ma:contentTypeDescription="Ein neues Dokument erstellen." ma:contentTypeScope="" ma:versionID="1b068433a761e67a7dd8086bda018572">
  <xsd:schema xmlns:xsd="http://www.w3.org/2001/XMLSchema" xmlns:xs="http://www.w3.org/2001/XMLSchema" xmlns:p="http://schemas.microsoft.com/office/2006/metadata/properties" xmlns:ns3="1f46e7d5-e676-4749-931a-87b11aa8f682" targetNamespace="http://schemas.microsoft.com/office/2006/metadata/properties" ma:root="true" ma:fieldsID="d518ee0044517e1634b414ff42bc85a6" ns3:_="">
    <xsd:import namespace="1f46e7d5-e676-4749-931a-87b11aa8f6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6e7d5-e676-4749-931a-87b11aa8f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8F272-CA97-4D8A-8906-8216A697A3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5DFFD-6BB8-4974-A5B1-1AF73CDA83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4564D1-032B-40B4-B2AD-DDBAB29AC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6e7d5-e676-4749-931a-87b11aa8f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2FE4BD-1787-4CB5-BA17-FB56F526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f31-03-1</Template>
  <TotalTime>0</TotalTime>
  <Pages>1</Pages>
  <Words>18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TBZ</dc:creator>
  <cp:keywords/>
  <dc:description/>
  <cp:lastModifiedBy>Marianne Heusi</cp:lastModifiedBy>
  <cp:revision>4</cp:revision>
  <cp:lastPrinted>2016-01-28T10:48:00Z</cp:lastPrinted>
  <dcterms:created xsi:type="dcterms:W3CDTF">2019-09-12T07:00:00Z</dcterms:created>
  <dcterms:modified xsi:type="dcterms:W3CDTF">2019-09-12T07:00:00Z</dcterms:modified>
  <cp:contentStatus>Version 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0x010100C02202B78C66354B92FDE90674E73ACD</vt:lpwstr>
  </property>
  <property fmtid="{D5CDD505-2E9C-101B-9397-08002B2CF9AE}" pid="3" name="Order">
    <vt:r8>21600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